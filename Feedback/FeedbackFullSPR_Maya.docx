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E9C8C" w14:textId="11E279FD" w:rsidR="00C1625A" w:rsidRDefault="00C61DB1">
      <w:r>
        <w:t xml:space="preserve">Feedback for full Norming SPR experiment: </w:t>
      </w:r>
    </w:p>
    <w:p w14:paraId="77E62292" w14:textId="77777777" w:rsidR="00C61DB1" w:rsidRDefault="00C61DB1"/>
    <w:p w14:paraId="5D1DAB00" w14:textId="52C9236A" w:rsidR="00C61DB1" w:rsidRDefault="00C61DB1" w:rsidP="00C61DB1">
      <w:pPr>
        <w:ind w:firstLine="720"/>
      </w:pPr>
      <w:r>
        <w:t xml:space="preserve">I thought the instructions were clear and I liked the addition of a break counter on the break pages. The only thing I thought might be useful to add in the instructions is a note suggesting subjects close other tabs, move their phone away, etc. For me, I find I can focus better on timed tasks like this if I make sure there’s no notifications or anything popping up on my screen in the middle of the experiment, so it could be helpful to make sure the subjects aren’t being distracted by anything that could affect the timing results.  </w:t>
      </w:r>
    </w:p>
    <w:p w14:paraId="09607466" w14:textId="624F1966" w:rsidR="00C61DB1" w:rsidRDefault="00C61DB1" w:rsidP="00C61DB1">
      <w:pPr>
        <w:ind w:firstLine="720"/>
      </w:pPr>
      <w:r>
        <w:t xml:space="preserve">Although I got a little tired at the end, I thought the breaks were perfectly spaced to allow subjects to refocus on the task if they begin to get bored or tired. The experiment took me about 30 - 35 minutes including the survey at the end. I took pretty short breaks, so I think planning for 30 – 45 minutes would be a good time block. </w:t>
      </w:r>
    </w:p>
    <w:p w14:paraId="221BB353" w14:textId="77777777" w:rsidR="00C61DB1" w:rsidRDefault="00C61DB1"/>
    <w:sectPr w:rsidR="00C61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4C"/>
    <w:rsid w:val="005D1F4C"/>
    <w:rsid w:val="00C1625A"/>
    <w:rsid w:val="00C6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E49DE"/>
  <w15:chartTrackingRefBased/>
  <w15:docId w15:val="{664AB9BB-5894-D54B-99C6-5BB2F2E7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FeedbackFullSPR_Maya.docx</Template>
  <TotalTime>7</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Roberts, Maya</cp:lastModifiedBy>
  <cp:revision>1</cp:revision>
  <dcterms:created xsi:type="dcterms:W3CDTF">2020-05-19T16:25:00Z</dcterms:created>
  <dcterms:modified xsi:type="dcterms:W3CDTF">2020-07-13T00:49:00Z</dcterms:modified>
</cp:coreProperties>
</file>